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CB4C95">
        <w:trPr>
          <w:trHeight w:hRule="exact" w:val="162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E66C5C" w:rsidRDefault="00E66C5C" w:rsidP="00913946">
            <w:pPr>
              <w:pStyle w:val="Title"/>
              <w:rPr>
                <w:sz w:val="60"/>
                <w:szCs w:val="60"/>
              </w:rPr>
            </w:pPr>
            <w:r w:rsidRPr="00E66C5C">
              <w:rPr>
                <w:sz w:val="60"/>
                <w:szCs w:val="60"/>
              </w:rPr>
              <w:t xml:space="preserve">Nguyen </w:t>
            </w:r>
            <w:r w:rsidR="00883945" w:rsidRPr="00E66C5C">
              <w:rPr>
                <w:sz w:val="60"/>
                <w:szCs w:val="60"/>
              </w:rPr>
              <w:t>Viet Thuan</w:t>
            </w:r>
          </w:p>
          <w:p w:rsidR="00692703" w:rsidRPr="00CF1A49" w:rsidRDefault="00883945" w:rsidP="00913946">
            <w:pPr>
              <w:pStyle w:val="ContactInfo"/>
              <w:contextualSpacing w:val="0"/>
            </w:pPr>
            <w:r>
              <w:t xml:space="preserve">259 Le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Nghi</w:t>
            </w:r>
            <w:proofErr w:type="spellEnd"/>
            <w:r>
              <w:t xml:space="preserve"> Street – Hai Chau – Da Nang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4CF3C2ED5EA4C1F8541BDDC9316A2F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(076) 987 7453</w:t>
            </w:r>
          </w:p>
          <w:p w:rsidR="00692703" w:rsidRPr="00CF1A49" w:rsidRDefault="00883945" w:rsidP="00883945">
            <w:pPr>
              <w:pStyle w:val="ContactInfoEmphasis"/>
              <w:contextualSpacing w:val="0"/>
            </w:pPr>
            <w:r>
              <w:t>Email : Jakes.developer@gmail.com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CB4C95" w:rsidRPr="00CF1A49" w:rsidRDefault="00CB4C95" w:rsidP="00CB4C95">
            <w:pPr>
              <w:contextualSpacing w:val="0"/>
            </w:pPr>
            <w:r>
              <w:t>I am a person who is always searching, learning a new things and creating innovative products to promote my own development.</w:t>
            </w:r>
          </w:p>
        </w:tc>
      </w:tr>
    </w:tbl>
    <w:p w:rsidR="004E01EB" w:rsidRPr="00CF1A49" w:rsidRDefault="001A766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39C327BECE64303ABF31F8F740DB46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883945">
        <w:tc>
          <w:tcPr>
            <w:tcW w:w="9290" w:type="dxa"/>
          </w:tcPr>
          <w:p w:rsidR="001D0BF1" w:rsidRPr="00CF1A49" w:rsidRDefault="00883945" w:rsidP="001D0BF1">
            <w:pPr>
              <w:pStyle w:val="Heading3"/>
              <w:contextualSpacing w:val="0"/>
              <w:outlineLvl w:val="2"/>
            </w:pPr>
            <w:r>
              <w:t>1-2020</w:t>
            </w:r>
            <w:r w:rsidR="001D0BF1" w:rsidRPr="00CF1A49">
              <w:t xml:space="preserve"> – </w:t>
            </w:r>
            <w:r>
              <w:t>6-2020</w:t>
            </w:r>
          </w:p>
          <w:p w:rsidR="001D0BF1" w:rsidRPr="00CF1A49" w:rsidRDefault="00883945" w:rsidP="001D0BF1">
            <w:pPr>
              <w:pStyle w:val="Heading2"/>
              <w:contextualSpacing w:val="0"/>
              <w:outlineLvl w:val="1"/>
            </w:pPr>
            <w:r>
              <w:t>On Job Traning – front-end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fpt software</w:t>
            </w:r>
          </w:p>
          <w:p w:rsidR="001E3120" w:rsidRDefault="00883945" w:rsidP="00883945">
            <w:pPr>
              <w:contextualSpacing w:val="0"/>
            </w:pPr>
            <w:r>
              <w:t>Convert Flash/Flex to Angular/Typescript languages</w:t>
            </w:r>
          </w:p>
          <w:p w:rsidR="00883945" w:rsidRPr="00CF1A49" w:rsidRDefault="00883945" w:rsidP="00883945">
            <w:pPr>
              <w:contextualSpacing w:val="0"/>
            </w:pPr>
            <w:r>
              <w:t>Coding/Unit Test Case</w:t>
            </w:r>
          </w:p>
        </w:tc>
      </w:tr>
    </w:tbl>
    <w:sdt>
      <w:sdtPr>
        <w:alias w:val="Education:"/>
        <w:tag w:val="Education:"/>
        <w:id w:val="-1908763273"/>
        <w:placeholder>
          <w:docPart w:val="477E5C18037740D2843ADBC36FD88DDC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883945">
        <w:tc>
          <w:tcPr>
            <w:tcW w:w="9290" w:type="dxa"/>
          </w:tcPr>
          <w:p w:rsidR="001D0BF1" w:rsidRPr="00CF1A49" w:rsidRDefault="00883945" w:rsidP="001D0BF1">
            <w:pPr>
              <w:pStyle w:val="Heading3"/>
              <w:contextualSpacing w:val="0"/>
              <w:outlineLvl w:val="2"/>
            </w:pPr>
            <w:r w:rsidRPr="00883945">
              <w:t xml:space="preserve">graduated </w:t>
            </w:r>
            <w:r>
              <w:t>6 -2021</w:t>
            </w:r>
          </w:p>
          <w:p w:rsidR="001D0BF1" w:rsidRPr="00CF1A49" w:rsidRDefault="00883945" w:rsidP="001D0BF1">
            <w:pPr>
              <w:pStyle w:val="Heading2"/>
              <w:contextualSpacing w:val="0"/>
              <w:outlineLvl w:val="1"/>
            </w:pPr>
            <w:r>
              <w:t>software engineering – information system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fpt university</w:t>
            </w:r>
          </w:p>
          <w:p w:rsidR="00F46181" w:rsidRPr="00CF1A49" w:rsidRDefault="00883945" w:rsidP="00883945">
            <w:pPr>
              <w:contextualSpacing w:val="0"/>
            </w:pPr>
            <w:r>
              <w:t>GPA: 3.3 / 4</w:t>
            </w:r>
            <w:r w:rsidR="00CB4C95">
              <w:t xml:space="preserve"> Being an honorable student for 7 semester</w:t>
            </w:r>
          </w:p>
        </w:tc>
        <w:bookmarkStart w:id="0" w:name="_GoBack"/>
        <w:bookmarkEnd w:id="0"/>
      </w:tr>
    </w:tbl>
    <w:sdt>
      <w:sdtPr>
        <w:alias w:val="Skills:"/>
        <w:tag w:val="Skills:"/>
        <w:id w:val="-1392877668"/>
        <w:placeholder>
          <w:docPart w:val="5603C3CC9B934107A939EAAB7B0747CC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190"/>
        <w:gridCol w:w="2469"/>
        <w:gridCol w:w="3701"/>
      </w:tblGrid>
      <w:tr w:rsidR="00CB4C95" w:rsidRPr="006E1507" w:rsidTr="00CB4C95">
        <w:tc>
          <w:tcPr>
            <w:tcW w:w="3190" w:type="dxa"/>
          </w:tcPr>
          <w:p w:rsidR="00CB4C95" w:rsidRDefault="00CB4C95" w:rsidP="006E1507">
            <w:pPr>
              <w:pStyle w:val="ListBullet"/>
              <w:contextualSpacing w:val="0"/>
            </w:pPr>
            <w:r>
              <w:t>Languages</w:t>
            </w:r>
          </w:p>
          <w:p w:rsidR="00CB4C95" w:rsidRDefault="00CB4C95" w:rsidP="00F4618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English: Intermediate</w:t>
            </w:r>
          </w:p>
          <w:p w:rsidR="00CB4C95" w:rsidRPr="006E1507" w:rsidRDefault="00CB4C95" w:rsidP="00F4618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Japanese: Basic</w:t>
            </w:r>
          </w:p>
          <w:p w:rsidR="00CB4C95" w:rsidRPr="006E1507" w:rsidRDefault="00CB4C95" w:rsidP="00CB4C9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2469" w:type="dxa"/>
          </w:tcPr>
          <w:p w:rsidR="00CB4C95" w:rsidRDefault="00CB4C95" w:rsidP="006E1507">
            <w:pPr>
              <w:pStyle w:val="ListBullet"/>
            </w:pPr>
            <w:r>
              <w:t>Coding</w:t>
            </w:r>
          </w:p>
          <w:p w:rsidR="00CB4C95" w:rsidRDefault="00CB4C95" w:rsidP="00CB4C95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HTML/</w:t>
            </w:r>
            <w:proofErr w:type="spellStart"/>
            <w:r>
              <w:t>Javascript</w:t>
            </w:r>
            <w:proofErr w:type="spellEnd"/>
            <w:r>
              <w:t>/CSS</w:t>
            </w:r>
          </w:p>
          <w:p w:rsidR="00CB4C95" w:rsidRDefault="00CB4C95" w:rsidP="00CB4C95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Java</w:t>
            </w:r>
          </w:p>
        </w:tc>
        <w:tc>
          <w:tcPr>
            <w:tcW w:w="3701" w:type="dxa"/>
            <w:tcMar>
              <w:left w:w="360" w:type="dxa"/>
            </w:tcMar>
          </w:tcPr>
          <w:p w:rsidR="00CB4C95" w:rsidRDefault="00CB4C95" w:rsidP="006E1507">
            <w:pPr>
              <w:pStyle w:val="ListBullet"/>
              <w:contextualSpacing w:val="0"/>
            </w:pPr>
            <w:r>
              <w:t>Other</w:t>
            </w:r>
          </w:p>
          <w:p w:rsidR="00CB4C95" w:rsidRDefault="00CB4C95" w:rsidP="00F4618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Microsoft SQL</w:t>
            </w:r>
          </w:p>
          <w:p w:rsidR="00CB4C95" w:rsidRDefault="00CB4C95" w:rsidP="00F4618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proofErr w:type="spellStart"/>
            <w:r>
              <w:t>Github</w:t>
            </w:r>
            <w:proofErr w:type="spellEnd"/>
            <w:r>
              <w:t xml:space="preserve"> / SVN</w:t>
            </w:r>
          </w:p>
          <w:p w:rsidR="00CB4C95" w:rsidRDefault="00CB4C95" w:rsidP="00F4618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Jira</w:t>
            </w:r>
          </w:p>
          <w:p w:rsidR="00CB4C95" w:rsidRPr="006E1507" w:rsidRDefault="00CB4C95" w:rsidP="00CB4C95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883945" w:rsidRPr="00CF1A49" w:rsidRDefault="00883945" w:rsidP="00883945">
      <w:pPr>
        <w:pStyle w:val="Heading1"/>
      </w:pPr>
      <w:r>
        <w:t>Side Projects</w:t>
      </w:r>
    </w:p>
    <w:p w:rsidR="00883945" w:rsidRDefault="00F46181" w:rsidP="00883945">
      <w:r>
        <w:t>There are few courses project I have been done while the time I’m studying in FPT University</w:t>
      </w:r>
    </w:p>
    <w:p w:rsidR="00F46181" w:rsidRDefault="00F46181" w:rsidP="00F46181">
      <w:pPr>
        <w:pStyle w:val="ListBullet"/>
      </w:pPr>
      <w:r>
        <w:t xml:space="preserve">Piano </w:t>
      </w:r>
      <w:proofErr w:type="gramStart"/>
      <w:r>
        <w:t>Online  |</w:t>
      </w:r>
      <w:proofErr w:type="gramEnd"/>
      <w:r>
        <w:t xml:space="preserve">  Personal Project | HTML / </w:t>
      </w:r>
      <w:proofErr w:type="spellStart"/>
      <w:r>
        <w:t>Javascript</w:t>
      </w:r>
      <w:proofErr w:type="spellEnd"/>
      <w:r>
        <w:t xml:space="preserve"> / CSS</w:t>
      </w:r>
    </w:p>
    <w:p w:rsidR="00F46181" w:rsidRDefault="00F46181" w:rsidP="00F46181">
      <w:pPr>
        <w:pStyle w:val="ListBullet"/>
      </w:pPr>
      <w:proofErr w:type="spellStart"/>
      <w:proofErr w:type="gramStart"/>
      <w:r>
        <w:t>Greenshop</w:t>
      </w:r>
      <w:proofErr w:type="spellEnd"/>
      <w:r>
        <w:t xml:space="preserve">  |</w:t>
      </w:r>
      <w:proofErr w:type="gramEnd"/>
      <w:r>
        <w:t xml:space="preserve">  Course Project | Java Servlet</w:t>
      </w:r>
    </w:p>
    <w:p w:rsidR="00F46181" w:rsidRDefault="00F46181" w:rsidP="00F46181">
      <w:pPr>
        <w:pStyle w:val="ListBullet"/>
        <w:numPr>
          <w:ilvl w:val="0"/>
          <w:numId w:val="0"/>
        </w:numPr>
        <w:ind w:left="360"/>
      </w:pPr>
      <w:proofErr w:type="gramStart"/>
      <w:r>
        <w:t>Role :</w:t>
      </w:r>
      <w:proofErr w:type="gramEnd"/>
      <w:r>
        <w:t xml:space="preserve"> Member</w:t>
      </w:r>
    </w:p>
    <w:p w:rsidR="00F46181" w:rsidRDefault="00F46181" w:rsidP="00F46181">
      <w:pPr>
        <w:pStyle w:val="ListBullet"/>
        <w:numPr>
          <w:ilvl w:val="0"/>
          <w:numId w:val="0"/>
        </w:numPr>
        <w:ind w:left="360"/>
      </w:pPr>
      <w:r>
        <w:t>Summary: Making a e-commercial website to help customer contract with the shop, buying flower, tree online</w:t>
      </w:r>
    </w:p>
    <w:p w:rsidR="00F46181" w:rsidRDefault="00F46181" w:rsidP="00F46181">
      <w:pPr>
        <w:pStyle w:val="ListBullet"/>
      </w:pPr>
      <w:r>
        <w:t xml:space="preserve">Automatic Attendance by Face </w:t>
      </w:r>
      <w:proofErr w:type="gramStart"/>
      <w:r>
        <w:t>Recognition  |</w:t>
      </w:r>
      <w:proofErr w:type="gramEnd"/>
      <w:r>
        <w:t xml:space="preserve">  Capstone Project | Python/ </w:t>
      </w:r>
      <w:proofErr w:type="spellStart"/>
      <w:r>
        <w:t>ReactJS</w:t>
      </w:r>
      <w:proofErr w:type="spellEnd"/>
    </w:p>
    <w:p w:rsidR="00F46181" w:rsidRDefault="00F46181" w:rsidP="00F46181">
      <w:pPr>
        <w:pStyle w:val="ListBullet"/>
        <w:numPr>
          <w:ilvl w:val="0"/>
          <w:numId w:val="0"/>
        </w:numPr>
        <w:ind w:left="360"/>
      </w:pPr>
      <w:proofErr w:type="gramStart"/>
      <w:r>
        <w:t>Role :</w:t>
      </w:r>
      <w:proofErr w:type="gramEnd"/>
      <w:r>
        <w:t xml:space="preserve"> Leader</w:t>
      </w:r>
    </w:p>
    <w:p w:rsidR="00F46181" w:rsidRDefault="00F46181" w:rsidP="00CB4C95">
      <w:pPr>
        <w:pStyle w:val="ListBullet"/>
        <w:numPr>
          <w:ilvl w:val="0"/>
          <w:numId w:val="0"/>
        </w:numPr>
        <w:ind w:left="360"/>
      </w:pPr>
      <w:r>
        <w:t>Summary: Making a system to recognition student faces, after that send the information to server to take attendance for that student.</w:t>
      </w:r>
    </w:p>
    <w:sdt>
      <w:sdtPr>
        <w:alias w:val="Activities:"/>
        <w:tag w:val="Activities:"/>
        <w:id w:val="1523599024"/>
        <w:placeholder>
          <w:docPart w:val="AE098EA6820648CD816D39CD22AA41FE"/>
        </w:placeholder>
        <w:temporary/>
        <w:showingPlcHdr/>
        <w15:appearance w15:val="hidden"/>
      </w:sdtPr>
      <w:sdtEndPr/>
      <w:sdtContent>
        <w:p w:rsidR="00883945" w:rsidRPr="00CF1A49" w:rsidRDefault="00883945" w:rsidP="00883945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F46181" w:rsidP="00883945">
      <w:pPr>
        <w:pStyle w:val="ListBullet"/>
      </w:pPr>
      <w:r>
        <w:t xml:space="preserve">FU </w:t>
      </w:r>
      <w:proofErr w:type="spellStart"/>
      <w:r>
        <w:t>Dever</w:t>
      </w:r>
      <w:proofErr w:type="spellEnd"/>
      <w:r>
        <w:t xml:space="preserve"> Club – Academic Club of FPT </w:t>
      </w:r>
      <w:proofErr w:type="gramStart"/>
      <w:r>
        <w:t>University</w:t>
      </w:r>
      <w:r w:rsidR="00CB4C95">
        <w:t xml:space="preserve">  -</w:t>
      </w:r>
      <w:proofErr w:type="gramEnd"/>
      <w:r w:rsidR="00CB4C95">
        <w:t xml:space="preserve"> Used to be The Board of Directin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664" w:rsidRDefault="001A7664" w:rsidP="0068194B">
      <w:r>
        <w:separator/>
      </w:r>
    </w:p>
    <w:p w:rsidR="001A7664" w:rsidRDefault="001A7664"/>
    <w:p w:rsidR="001A7664" w:rsidRDefault="001A7664"/>
  </w:endnote>
  <w:endnote w:type="continuationSeparator" w:id="0">
    <w:p w:rsidR="001A7664" w:rsidRDefault="001A7664" w:rsidP="0068194B">
      <w:r>
        <w:continuationSeparator/>
      </w:r>
    </w:p>
    <w:p w:rsidR="001A7664" w:rsidRDefault="001A7664"/>
    <w:p w:rsidR="001A7664" w:rsidRDefault="001A76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C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664" w:rsidRDefault="001A7664" w:rsidP="0068194B">
      <w:r>
        <w:separator/>
      </w:r>
    </w:p>
    <w:p w:rsidR="001A7664" w:rsidRDefault="001A7664"/>
    <w:p w:rsidR="001A7664" w:rsidRDefault="001A7664"/>
  </w:footnote>
  <w:footnote w:type="continuationSeparator" w:id="0">
    <w:p w:rsidR="001A7664" w:rsidRDefault="001A7664" w:rsidP="0068194B">
      <w:r>
        <w:continuationSeparator/>
      </w:r>
    </w:p>
    <w:p w:rsidR="001A7664" w:rsidRDefault="001A7664"/>
    <w:p w:rsidR="001A7664" w:rsidRDefault="001A766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00CD7B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45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766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3945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28BA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4C95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6C5C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6181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0C23E"/>
  <w15:chartTrackingRefBased/>
  <w15:docId w15:val="{BF499358-97A5-44E2-9704-E38E966B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CF3C2ED5EA4C1F8541BDDC9316A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D208E-43D8-433F-A2AD-90C90708C08F}"/>
      </w:docPartPr>
      <w:docPartBody>
        <w:p w:rsidR="005073C1" w:rsidRDefault="000C2323">
          <w:pPr>
            <w:pStyle w:val="E4CF3C2ED5EA4C1F8541BDDC9316A2FA"/>
          </w:pPr>
          <w:r w:rsidRPr="00CF1A49">
            <w:t>·</w:t>
          </w:r>
        </w:p>
      </w:docPartBody>
    </w:docPart>
    <w:docPart>
      <w:docPartPr>
        <w:name w:val="339C327BECE64303ABF31F8F740DB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8CB8B-3DAC-48D9-BE35-602E8C81376E}"/>
      </w:docPartPr>
      <w:docPartBody>
        <w:p w:rsidR="005073C1" w:rsidRDefault="000C2323">
          <w:pPr>
            <w:pStyle w:val="339C327BECE64303ABF31F8F740DB462"/>
          </w:pPr>
          <w:r w:rsidRPr="00CF1A49">
            <w:t>Experience</w:t>
          </w:r>
        </w:p>
      </w:docPartBody>
    </w:docPart>
    <w:docPart>
      <w:docPartPr>
        <w:name w:val="477E5C18037740D2843ADBC36FD88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CC410-D666-4ACE-BA63-B9E5F44EB155}"/>
      </w:docPartPr>
      <w:docPartBody>
        <w:p w:rsidR="005073C1" w:rsidRDefault="000C2323">
          <w:pPr>
            <w:pStyle w:val="477E5C18037740D2843ADBC36FD88DDC"/>
          </w:pPr>
          <w:r w:rsidRPr="00CF1A49">
            <w:t>Education</w:t>
          </w:r>
        </w:p>
      </w:docPartBody>
    </w:docPart>
    <w:docPart>
      <w:docPartPr>
        <w:name w:val="5603C3CC9B934107A939EAAB7B07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E35A6-1779-4A5B-A150-DFFD755FC383}"/>
      </w:docPartPr>
      <w:docPartBody>
        <w:p w:rsidR="005073C1" w:rsidRDefault="000C2323">
          <w:pPr>
            <w:pStyle w:val="5603C3CC9B934107A939EAAB7B0747CC"/>
          </w:pPr>
          <w:r w:rsidRPr="00CF1A49">
            <w:t>Skills</w:t>
          </w:r>
        </w:p>
      </w:docPartBody>
    </w:docPart>
    <w:docPart>
      <w:docPartPr>
        <w:name w:val="AE098EA6820648CD816D39CD22AA4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F8FC5-9F7B-47A1-9BCC-FA9857996DC0}"/>
      </w:docPartPr>
      <w:docPartBody>
        <w:p w:rsidR="005073C1" w:rsidRDefault="001A00FA" w:rsidP="001A00FA">
          <w:pPr>
            <w:pStyle w:val="AE098EA6820648CD816D39CD22AA41FE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A"/>
    <w:rsid w:val="000C2323"/>
    <w:rsid w:val="001A00FA"/>
    <w:rsid w:val="005073C1"/>
    <w:rsid w:val="00B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71C69973A46598ACF0420B13A88D5">
    <w:name w:val="1C971C69973A46598ACF0420B13A88D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1F483D764524E9F844880DD1B44B481">
    <w:name w:val="F1F483D764524E9F844880DD1B44B481"/>
  </w:style>
  <w:style w:type="paragraph" w:customStyle="1" w:styleId="6E8AB13F0F3141ED950F0363F0CBCFA6">
    <w:name w:val="6E8AB13F0F3141ED950F0363F0CBCFA6"/>
  </w:style>
  <w:style w:type="paragraph" w:customStyle="1" w:styleId="E4CF3C2ED5EA4C1F8541BDDC9316A2FA">
    <w:name w:val="E4CF3C2ED5EA4C1F8541BDDC9316A2FA"/>
  </w:style>
  <w:style w:type="paragraph" w:customStyle="1" w:styleId="7FFB3A99FEFF42B5BF73249355A59196">
    <w:name w:val="7FFB3A99FEFF42B5BF73249355A59196"/>
  </w:style>
  <w:style w:type="paragraph" w:customStyle="1" w:styleId="B918CE909CEC452897A64A957FE1D501">
    <w:name w:val="B918CE909CEC452897A64A957FE1D501"/>
  </w:style>
  <w:style w:type="paragraph" w:customStyle="1" w:styleId="E6854C8A303540D0B13CEE4C56A0F532">
    <w:name w:val="E6854C8A303540D0B13CEE4C56A0F532"/>
  </w:style>
  <w:style w:type="paragraph" w:customStyle="1" w:styleId="AAD46040742D4D6FB8E79B6C3AE58E29">
    <w:name w:val="AAD46040742D4D6FB8E79B6C3AE58E29"/>
  </w:style>
  <w:style w:type="paragraph" w:customStyle="1" w:styleId="50A8B8DB515347BFA78285D0CD105786">
    <w:name w:val="50A8B8DB515347BFA78285D0CD105786"/>
  </w:style>
  <w:style w:type="paragraph" w:customStyle="1" w:styleId="939181F0882345DB983F34BE2BA4EA19">
    <w:name w:val="939181F0882345DB983F34BE2BA4EA19"/>
  </w:style>
  <w:style w:type="paragraph" w:customStyle="1" w:styleId="8794A9DEF2EF4F4C9A1CFAE63E7116BF">
    <w:name w:val="8794A9DEF2EF4F4C9A1CFAE63E7116BF"/>
  </w:style>
  <w:style w:type="paragraph" w:customStyle="1" w:styleId="339C327BECE64303ABF31F8F740DB462">
    <w:name w:val="339C327BECE64303ABF31F8F740DB462"/>
  </w:style>
  <w:style w:type="paragraph" w:customStyle="1" w:styleId="786CBAC2534E439593ECD24C40FC6DEE">
    <w:name w:val="786CBAC2534E439593ECD24C40FC6DEE"/>
  </w:style>
  <w:style w:type="paragraph" w:customStyle="1" w:styleId="8E44BEBBE02C40728471A8FE7D1E1EAD">
    <w:name w:val="8E44BEBBE02C40728471A8FE7D1E1EAD"/>
  </w:style>
  <w:style w:type="paragraph" w:customStyle="1" w:styleId="1A5B887E13B5400D84DA8B2F156B5DB8">
    <w:name w:val="1A5B887E13B5400D84DA8B2F156B5DB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BED0F16A4E34539A6174B3C05030F74">
    <w:name w:val="9BED0F16A4E34539A6174B3C05030F74"/>
  </w:style>
  <w:style w:type="paragraph" w:customStyle="1" w:styleId="A79FB20323E14487B814DDCAA2F9DCF7">
    <w:name w:val="A79FB20323E14487B814DDCAA2F9DCF7"/>
  </w:style>
  <w:style w:type="paragraph" w:customStyle="1" w:styleId="C54902316C7749909D92C6379423BC2A">
    <w:name w:val="C54902316C7749909D92C6379423BC2A"/>
  </w:style>
  <w:style w:type="paragraph" w:customStyle="1" w:styleId="4D80929C416D496995BD48237C7ECF94">
    <w:name w:val="4D80929C416D496995BD48237C7ECF94"/>
  </w:style>
  <w:style w:type="paragraph" w:customStyle="1" w:styleId="4FBB63894DBC4FE2A847DE4CE9E6B7C5">
    <w:name w:val="4FBB63894DBC4FE2A847DE4CE9E6B7C5"/>
  </w:style>
  <w:style w:type="paragraph" w:customStyle="1" w:styleId="8EB4F270F3E9445B95CACB6886801BBA">
    <w:name w:val="8EB4F270F3E9445B95CACB6886801BBA"/>
  </w:style>
  <w:style w:type="paragraph" w:customStyle="1" w:styleId="114F7BC8BBEA4B78A29D588165E21CE4">
    <w:name w:val="114F7BC8BBEA4B78A29D588165E21CE4"/>
  </w:style>
  <w:style w:type="paragraph" w:customStyle="1" w:styleId="477E5C18037740D2843ADBC36FD88DDC">
    <w:name w:val="477E5C18037740D2843ADBC36FD88DDC"/>
  </w:style>
  <w:style w:type="paragraph" w:customStyle="1" w:styleId="897E0A1A57BF4C75B556248673F4A6D5">
    <w:name w:val="897E0A1A57BF4C75B556248673F4A6D5"/>
  </w:style>
  <w:style w:type="paragraph" w:customStyle="1" w:styleId="6435F95BE46A4ACE9A27EFEC8D309A7F">
    <w:name w:val="6435F95BE46A4ACE9A27EFEC8D309A7F"/>
  </w:style>
  <w:style w:type="paragraph" w:customStyle="1" w:styleId="9F069B0DADB04F6C932E7900FACAB9C2">
    <w:name w:val="9F069B0DADB04F6C932E7900FACAB9C2"/>
  </w:style>
  <w:style w:type="paragraph" w:customStyle="1" w:styleId="81E20BDD4D1B48F19EFC6DC75D2E1C15">
    <w:name w:val="81E20BDD4D1B48F19EFC6DC75D2E1C15"/>
  </w:style>
  <w:style w:type="paragraph" w:customStyle="1" w:styleId="6772635145E647AB89F24928D6DFCC14">
    <w:name w:val="6772635145E647AB89F24928D6DFCC14"/>
  </w:style>
  <w:style w:type="paragraph" w:customStyle="1" w:styleId="191E13E6146E47B7A687B085DCCE1490">
    <w:name w:val="191E13E6146E47B7A687B085DCCE1490"/>
  </w:style>
  <w:style w:type="paragraph" w:customStyle="1" w:styleId="DA8B2DC4CB85417FAFF7EF471100A5F8">
    <w:name w:val="DA8B2DC4CB85417FAFF7EF471100A5F8"/>
  </w:style>
  <w:style w:type="paragraph" w:customStyle="1" w:styleId="40E969662176419B84F9DC901A06DF86">
    <w:name w:val="40E969662176419B84F9DC901A06DF86"/>
  </w:style>
  <w:style w:type="paragraph" w:customStyle="1" w:styleId="D4657EAC81724FE3A61675109F46D6FD">
    <w:name w:val="D4657EAC81724FE3A61675109F46D6FD"/>
  </w:style>
  <w:style w:type="paragraph" w:customStyle="1" w:styleId="EF2580CDE94F40A4A8D3AE8104E6202E">
    <w:name w:val="EF2580CDE94F40A4A8D3AE8104E6202E"/>
  </w:style>
  <w:style w:type="paragraph" w:customStyle="1" w:styleId="5603C3CC9B934107A939EAAB7B0747CC">
    <w:name w:val="5603C3CC9B934107A939EAAB7B0747CC"/>
  </w:style>
  <w:style w:type="paragraph" w:customStyle="1" w:styleId="EE81024D417541BDB5B7EBBF29904447">
    <w:name w:val="EE81024D417541BDB5B7EBBF29904447"/>
  </w:style>
  <w:style w:type="paragraph" w:customStyle="1" w:styleId="54BAD38893FD494AB34D4C563C5D6BED">
    <w:name w:val="54BAD38893FD494AB34D4C563C5D6BED"/>
  </w:style>
  <w:style w:type="paragraph" w:customStyle="1" w:styleId="0E8CC77C1B814542B9B21EE3C519F7EF">
    <w:name w:val="0E8CC77C1B814542B9B21EE3C519F7EF"/>
  </w:style>
  <w:style w:type="paragraph" w:customStyle="1" w:styleId="519561A77A2842AA8D98FB896E910E18">
    <w:name w:val="519561A77A2842AA8D98FB896E910E18"/>
  </w:style>
  <w:style w:type="paragraph" w:customStyle="1" w:styleId="0D4520F7F6DA4AF9BD2B7530F8071C56">
    <w:name w:val="0D4520F7F6DA4AF9BD2B7530F8071C56"/>
  </w:style>
  <w:style w:type="paragraph" w:customStyle="1" w:styleId="9B7D25C155024BD7BACE7FF1318B4E7E">
    <w:name w:val="9B7D25C155024BD7BACE7FF1318B4E7E"/>
  </w:style>
  <w:style w:type="paragraph" w:customStyle="1" w:styleId="27430986AD3A4827A3E1B6614E2AAA71">
    <w:name w:val="27430986AD3A4827A3E1B6614E2AAA71"/>
  </w:style>
  <w:style w:type="paragraph" w:customStyle="1" w:styleId="FF7341346E8A40C793FE6E97685A9DA9">
    <w:name w:val="FF7341346E8A40C793FE6E97685A9DA9"/>
    <w:rsid w:val="001A00FA"/>
  </w:style>
  <w:style w:type="paragraph" w:customStyle="1" w:styleId="5B438FA27C62461181289ED588E5C8B8">
    <w:name w:val="5B438FA27C62461181289ED588E5C8B8"/>
    <w:rsid w:val="001A00FA"/>
  </w:style>
  <w:style w:type="paragraph" w:customStyle="1" w:styleId="AE098EA6820648CD816D39CD22AA41FE">
    <w:name w:val="AE098EA6820648CD816D39CD22AA41FE"/>
    <w:rsid w:val="001A00FA"/>
  </w:style>
  <w:style w:type="paragraph" w:customStyle="1" w:styleId="10F7F1B287784CAAA90298F31BAF16D7">
    <w:name w:val="10F7F1B287784CAAA90298F31BAF16D7"/>
    <w:rsid w:val="001A00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</dc:creator>
  <cp:keywords/>
  <dc:description/>
  <cp:lastModifiedBy>Jakes</cp:lastModifiedBy>
  <cp:revision>2</cp:revision>
  <dcterms:created xsi:type="dcterms:W3CDTF">2021-05-22T02:25:00Z</dcterms:created>
  <dcterms:modified xsi:type="dcterms:W3CDTF">2021-05-22T02:57:00Z</dcterms:modified>
  <cp:category/>
</cp:coreProperties>
</file>